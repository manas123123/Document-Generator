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341F" w:rsidRDefault="008A341F" w:rsidP="00860CFB">
      <w:pPr>
        <w:pStyle w:val="NoSpacing"/>
      </w:pPr>
      <w:r>
        <w:t>Save your work regularly in case of power outage</w:t>
      </w:r>
      <w:r w:rsidR="00EA38D9">
        <w:t xml:space="preserve"> </w:t>
      </w:r>
      <w:r>
        <w:t>rase this warning message after reading</w:t>
      </w:r>
      <w:r w:rsidR="004974BB">
        <w:t>.</w:t>
      </w:r>
    </w:p>
    <w:sectPr w:rsidR="008A3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D35AE" w:rsidRDefault="006D35AE" w:rsidP="00C86080">
      <w:pPr>
        <w:spacing w:after="0" w:line="240" w:lineRule="auto"/>
      </w:pPr>
      <w:r>
        <w:separator/>
      </w:r>
    </w:p>
  </w:endnote>
  <w:endnote w:type="continuationSeparator" w:id="0">
    <w:p w:rsidR="006D35AE" w:rsidRDefault="006D35AE" w:rsidP="00C86080">
      <w:pPr>
        <w:spacing w:after="0" w:line="240" w:lineRule="auto"/>
      </w:pPr>
      <w:r>
        <w:continuationSeparator/>
      </w:r>
    </w:p>
  </w:endnote>
  <w:endnote w:type="continuationNotice" w:id="1">
    <w:p w:rsidR="006D35AE" w:rsidRDefault="006D35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341E8" w:rsidRDefault="00034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9563497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524ED3" w:rsidRDefault="00524E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1A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1A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4ED3" w:rsidRPr="00FC7D9C" w:rsidRDefault="00524ED3" w:rsidP="00FC7D9C">
    <w:pPr>
      <w:pStyle w:val="Footer"/>
      <w:jc w:val="right"/>
      <w:rPr>
        <w:b/>
      </w:rPr>
    </w:pPr>
    <w:r>
      <w:rPr>
        <w:b/>
      </w:rPr>
      <w:t xml:space="preserve"> Student </w:t>
    </w:r>
    <w:r w:rsidRPr="00FC7D9C">
      <w:rPr>
        <w:b/>
      </w:rPr>
      <w:t>Initial:  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341E8" w:rsidRDefault="00034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D35AE" w:rsidRDefault="006D35AE" w:rsidP="00C86080">
      <w:pPr>
        <w:spacing w:after="0" w:line="240" w:lineRule="auto"/>
      </w:pPr>
      <w:r>
        <w:separator/>
      </w:r>
    </w:p>
  </w:footnote>
  <w:footnote w:type="continuationSeparator" w:id="0">
    <w:p w:rsidR="006D35AE" w:rsidRDefault="006D35AE" w:rsidP="00C86080">
      <w:pPr>
        <w:spacing w:after="0" w:line="240" w:lineRule="auto"/>
      </w:pPr>
      <w:r>
        <w:continuationSeparator/>
      </w:r>
    </w:p>
  </w:footnote>
  <w:footnote w:type="continuationNotice" w:id="1">
    <w:p w:rsidR="006D35AE" w:rsidRDefault="006D35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341E8" w:rsidRDefault="00034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tblpXSpec="right" w:tblpY="1"/>
      <w:tblOverlap w:val="never"/>
      <w:tblW w:w="0" w:type="dxa"/>
      <w:jc w:val="right"/>
      <w:tblLook w:val="04A0" w:firstRow="1" w:lastRow="0" w:firstColumn="1" w:lastColumn="0" w:noHBand="0" w:noVBand="1"/>
    </w:tblPr>
    <w:tblGrid>
      <w:gridCol w:w="1591"/>
      <w:gridCol w:w="3564"/>
      <w:gridCol w:w="1843"/>
      <w:gridCol w:w="2362"/>
    </w:tblGrid>
    <w:tr w:rsidR="00524ED3" w:rsidRPr="00FD28F0" w:rsidTr="009804C9">
      <w:trPr>
        <w:jc w:val="right"/>
      </w:trPr>
      <w:tc>
        <w:tcPr>
          <w:tcW w:w="1890" w:type="dxa"/>
          <w:shd w:val="clear" w:color="auto" w:fill="auto"/>
        </w:tcPr>
        <w:p w:rsidR="00524ED3" w:rsidRPr="00FD28F0" w:rsidRDefault="00524ED3" w:rsidP="009804C9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 w:rsidRPr="00FD28F0">
            <w:rPr>
              <w:rFonts w:ascii="Arial" w:hAnsi="Arial" w:cs="Arial"/>
              <w:sz w:val="16"/>
              <w:szCs w:val="16"/>
            </w:rPr>
            <w:t>Student Name:</w:t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  <w:tc>
        <w:tcPr>
          <w:tcW w:w="4320" w:type="dxa"/>
          <w:shd w:val="clear" w:color="auto" w:fill="auto"/>
        </w:tcPr>
        <w:p w:rsidR="00F873D6" w:rsidRDefault="0095227F" w:rsidP="009804C9">
          <w:pPr>
            <w:pStyle w:val="Header"/>
            <w:rPr>
              <w:rStyle w:val="Style1"/>
            </w:rPr>
          </w:pPr>
          <w:r>
            <w:rPr>
              <w:rStyle w:val="Style1"/>
            </w:rPr>
            <w:t>{{Name}}</w:t>
          </w:r>
        </w:p>
        <w:p w:rsidR="00F873D6" w:rsidRDefault="00F873D6" w:rsidP="009804C9">
          <w:pPr>
            <w:pStyle w:val="Header"/>
            <w:rPr>
              <w:rStyle w:val="Style1"/>
            </w:rPr>
          </w:pPr>
        </w:p>
        <w:p w:rsidR="00F873D6" w:rsidRDefault="00F873D6" w:rsidP="009804C9">
          <w:pPr>
            <w:pStyle w:val="Header"/>
            <w:rPr>
              <w:rStyle w:val="Style1"/>
            </w:rPr>
          </w:pPr>
        </w:p>
        <w:p w:rsidR="00F873D6" w:rsidRDefault="00F873D6" w:rsidP="009804C9">
          <w:pPr>
            <w:pStyle w:val="Header"/>
            <w:rPr>
              <w:rStyle w:val="Style1"/>
            </w:rPr>
          </w:pPr>
        </w:p>
        <w:p w:rsidR="00524ED3" w:rsidRPr="00FD28F0" w:rsidRDefault="00524ED3" w:rsidP="009804C9">
          <w:pPr>
            <w:pStyle w:val="Header"/>
            <w:rPr>
              <w:rFonts w:ascii="Arial" w:hAnsi="Arial" w:cs="Arial"/>
              <w:b/>
              <w:sz w:val="28"/>
              <w:szCs w:val="28"/>
            </w:rPr>
          </w:pPr>
        </w:p>
      </w:tc>
      <w:tc>
        <w:tcPr>
          <w:tcW w:w="2160" w:type="dxa"/>
          <w:shd w:val="clear" w:color="auto" w:fill="auto"/>
        </w:tcPr>
        <w:p w:rsidR="00524ED3" w:rsidRPr="00FD28F0" w:rsidRDefault="00524ED3" w:rsidP="009804C9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 w:rsidRPr="00FD28F0">
            <w:rPr>
              <w:rFonts w:ascii="Arial" w:hAnsi="Arial" w:cs="Arial"/>
              <w:sz w:val="16"/>
              <w:szCs w:val="16"/>
            </w:rPr>
            <w:t>Student Number:</w:t>
          </w:r>
        </w:p>
      </w:tc>
      <w:tc>
        <w:tcPr>
          <w:tcW w:w="2790" w:type="dxa"/>
          <w:shd w:val="clear" w:color="auto" w:fill="auto"/>
        </w:tcPr>
        <w:p w:rsidR="00F873D6" w:rsidRDefault="0095227F" w:rsidP="009804C9">
          <w:pPr>
            <w:pStyle w:val="Header"/>
            <w:rPr>
              <w:rStyle w:val="Style1"/>
            </w:rPr>
          </w:pPr>
          <w:r>
            <w:rPr>
              <w:rStyle w:val="Style1"/>
            </w:rPr>
            <w:t>{{ID}}</w:t>
          </w:r>
        </w:p>
        <w:p w:rsidR="00524ED3" w:rsidRPr="00FD28F0" w:rsidRDefault="00524ED3" w:rsidP="009804C9">
          <w:pPr>
            <w:pStyle w:val="Header"/>
            <w:rPr>
              <w:rFonts w:ascii="Arial" w:hAnsi="Arial" w:cs="Arial"/>
              <w:b/>
              <w:sz w:val="28"/>
              <w:szCs w:val="28"/>
            </w:rPr>
          </w:pPr>
        </w:p>
      </w:tc>
    </w:tr>
    <w:tr w:rsidR="00355227" w:rsidRPr="00FD28F0" w:rsidTr="009804C9">
      <w:trPr>
        <w:trHeight w:val="272"/>
        <w:jc w:val="right"/>
      </w:trPr>
      <w:tc>
        <w:tcPr>
          <w:tcW w:w="1890" w:type="dxa"/>
          <w:shd w:val="clear" w:color="auto" w:fill="auto"/>
        </w:tcPr>
        <w:p w:rsidR="00355227" w:rsidRPr="00FD28F0" w:rsidRDefault="00355227" w:rsidP="009804C9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Course :</w:t>
          </w:r>
        </w:p>
      </w:tc>
      <w:tc>
        <w:tcPr>
          <w:tcW w:w="4320" w:type="dxa"/>
          <w:shd w:val="clear" w:color="auto" w:fill="auto"/>
        </w:tcPr>
        <w:p w:rsidR="00F873D6" w:rsidRDefault="0095227F" w:rsidP="009804C9">
          <w:pPr>
            <w:pStyle w:val="Header"/>
            <w:rPr>
              <w:rStyle w:val="Style1"/>
            </w:rPr>
          </w:pPr>
          <w:r>
            <w:rPr>
              <w:rStyle w:val="Style1"/>
            </w:rPr>
            <w:t>{{Course}}</w:t>
          </w:r>
        </w:p>
        <w:p w:rsidR="00F873D6" w:rsidRDefault="00F873D6" w:rsidP="009804C9">
          <w:pPr>
            <w:pStyle w:val="Header"/>
            <w:rPr>
              <w:rStyle w:val="Style1"/>
            </w:rPr>
          </w:pPr>
        </w:p>
        <w:p w:rsidR="00355227" w:rsidRPr="00FD28F0" w:rsidRDefault="00355227" w:rsidP="009804C9">
          <w:pPr>
            <w:pStyle w:val="Header"/>
            <w:rPr>
              <w:rFonts w:ascii="Arial" w:hAnsi="Arial" w:cs="Arial"/>
              <w:b/>
              <w:sz w:val="28"/>
              <w:szCs w:val="28"/>
            </w:rPr>
          </w:pPr>
        </w:p>
      </w:tc>
      <w:tc>
        <w:tcPr>
          <w:tcW w:w="2160" w:type="dxa"/>
          <w:shd w:val="clear" w:color="auto" w:fill="auto"/>
        </w:tcPr>
        <w:p w:rsidR="00355227" w:rsidRPr="00FD28F0" w:rsidRDefault="00355227" w:rsidP="009804C9">
          <w:pPr>
            <w:pStyle w:val="Header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FD28F0">
            <w:rPr>
              <w:rFonts w:ascii="Arial" w:hAnsi="Arial" w:cs="Arial"/>
              <w:sz w:val="16"/>
              <w:szCs w:val="16"/>
            </w:rPr>
            <w:t>Date of Test/Exam:</w:t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  <w:tc>
        <w:tcPr>
          <w:tcW w:w="2790" w:type="dxa"/>
          <w:shd w:val="clear" w:color="auto" w:fill="auto"/>
        </w:tcPr>
        <w:p w:rsidR="00F873D6" w:rsidRDefault="0095227F" w:rsidP="009804C9">
          <w:pPr>
            <w:pStyle w:val="Header"/>
            <w:rPr>
              <w:rStyle w:val="Style1"/>
            </w:rPr>
          </w:pPr>
          <w:r>
            <w:rPr>
              <w:rStyle w:val="Style1"/>
            </w:rPr>
            <w:t>{{Date}}</w:t>
          </w:r>
        </w:p>
        <w:p w:rsidR="00355227" w:rsidRPr="00FD28F0" w:rsidRDefault="00355227" w:rsidP="009804C9">
          <w:pPr>
            <w:pStyle w:val="Header"/>
            <w:rPr>
              <w:rFonts w:ascii="Arial" w:hAnsi="Arial" w:cs="Arial"/>
              <w:b/>
              <w:sz w:val="28"/>
              <w:szCs w:val="28"/>
            </w:rPr>
          </w:pPr>
        </w:p>
      </w:tc>
    </w:tr>
  </w:tbl>
  <w:p w:rsidR="00524ED3" w:rsidRDefault="00524ED3" w:rsidP="003050F8">
    <w:pPr>
      <w:pStyle w:val="Header"/>
      <w:tabs>
        <w:tab w:val="clear" w:pos="4680"/>
        <w:tab w:val="clear" w:pos="9360"/>
        <w:tab w:val="left" w:pos="2798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341E8" w:rsidRDefault="00034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1C2"/>
    <w:multiLevelType w:val="hybridMultilevel"/>
    <w:tmpl w:val="AAC028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A97862"/>
    <w:multiLevelType w:val="hybridMultilevel"/>
    <w:tmpl w:val="5B68F8C0"/>
    <w:lvl w:ilvl="0" w:tplc="CDC2424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627992"/>
    <w:multiLevelType w:val="hybridMultilevel"/>
    <w:tmpl w:val="5EAA2FC0"/>
    <w:lvl w:ilvl="0" w:tplc="E7CE60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A0EE1"/>
    <w:multiLevelType w:val="hybridMultilevel"/>
    <w:tmpl w:val="171E5FFC"/>
    <w:lvl w:ilvl="0" w:tplc="CDC2424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70D35"/>
    <w:multiLevelType w:val="hybridMultilevel"/>
    <w:tmpl w:val="A0823AC8"/>
    <w:lvl w:ilvl="0" w:tplc="CDC2424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E0CF8"/>
    <w:multiLevelType w:val="hybridMultilevel"/>
    <w:tmpl w:val="056A0768"/>
    <w:lvl w:ilvl="0" w:tplc="37D2D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772DA"/>
    <w:multiLevelType w:val="hybridMultilevel"/>
    <w:tmpl w:val="B25C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6630E"/>
    <w:multiLevelType w:val="hybridMultilevel"/>
    <w:tmpl w:val="AE6AC9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2C2B09"/>
    <w:multiLevelType w:val="hybridMultilevel"/>
    <w:tmpl w:val="11D8E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614819">
    <w:abstractNumId w:val="7"/>
  </w:num>
  <w:num w:numId="2" w16cid:durableId="1271932628">
    <w:abstractNumId w:val="2"/>
  </w:num>
  <w:num w:numId="3" w16cid:durableId="1017196284">
    <w:abstractNumId w:val="0"/>
  </w:num>
  <w:num w:numId="4" w16cid:durableId="832333419">
    <w:abstractNumId w:val="1"/>
  </w:num>
  <w:num w:numId="5" w16cid:durableId="1247036858">
    <w:abstractNumId w:val="3"/>
  </w:num>
  <w:num w:numId="6" w16cid:durableId="291519090">
    <w:abstractNumId w:val="4"/>
  </w:num>
  <w:num w:numId="7" w16cid:durableId="1408574499">
    <w:abstractNumId w:val="8"/>
  </w:num>
  <w:num w:numId="8" w16cid:durableId="1358889577">
    <w:abstractNumId w:val="6"/>
  </w:num>
  <w:num w:numId="9" w16cid:durableId="1601185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6C"/>
    <w:rsid w:val="000341E8"/>
    <w:rsid w:val="0004400F"/>
    <w:rsid w:val="00046A76"/>
    <w:rsid w:val="00055494"/>
    <w:rsid w:val="00063D49"/>
    <w:rsid w:val="000776D7"/>
    <w:rsid w:val="000C24E2"/>
    <w:rsid w:val="000C6F5A"/>
    <w:rsid w:val="000E60F4"/>
    <w:rsid w:val="000F234D"/>
    <w:rsid w:val="000F25F5"/>
    <w:rsid w:val="000F266F"/>
    <w:rsid w:val="00120B29"/>
    <w:rsid w:val="00137748"/>
    <w:rsid w:val="00151CA6"/>
    <w:rsid w:val="001820E3"/>
    <w:rsid w:val="001B08CF"/>
    <w:rsid w:val="001B15EB"/>
    <w:rsid w:val="001F7E77"/>
    <w:rsid w:val="00217665"/>
    <w:rsid w:val="00233AF0"/>
    <w:rsid w:val="0024303B"/>
    <w:rsid w:val="00263A28"/>
    <w:rsid w:val="002734FA"/>
    <w:rsid w:val="002A2074"/>
    <w:rsid w:val="002A29DD"/>
    <w:rsid w:val="002A37FB"/>
    <w:rsid w:val="002C5D26"/>
    <w:rsid w:val="002C5D9C"/>
    <w:rsid w:val="002D4E3D"/>
    <w:rsid w:val="002F2D32"/>
    <w:rsid w:val="002F3AEC"/>
    <w:rsid w:val="003050F8"/>
    <w:rsid w:val="00355227"/>
    <w:rsid w:val="003A4679"/>
    <w:rsid w:val="003B5D32"/>
    <w:rsid w:val="003D522D"/>
    <w:rsid w:val="003D7B16"/>
    <w:rsid w:val="003E788F"/>
    <w:rsid w:val="003F29DD"/>
    <w:rsid w:val="003F441E"/>
    <w:rsid w:val="0040116C"/>
    <w:rsid w:val="00422061"/>
    <w:rsid w:val="00433922"/>
    <w:rsid w:val="00435A2D"/>
    <w:rsid w:val="004974BB"/>
    <w:rsid w:val="004D7C0F"/>
    <w:rsid w:val="004E02D5"/>
    <w:rsid w:val="004F5E0E"/>
    <w:rsid w:val="00523268"/>
    <w:rsid w:val="00524ED3"/>
    <w:rsid w:val="00530C4C"/>
    <w:rsid w:val="005335CB"/>
    <w:rsid w:val="00566677"/>
    <w:rsid w:val="005711C3"/>
    <w:rsid w:val="005A75A6"/>
    <w:rsid w:val="005D5055"/>
    <w:rsid w:val="00600B53"/>
    <w:rsid w:val="0062364E"/>
    <w:rsid w:val="00624C07"/>
    <w:rsid w:val="00626CEA"/>
    <w:rsid w:val="00630116"/>
    <w:rsid w:val="0064064E"/>
    <w:rsid w:val="00670C67"/>
    <w:rsid w:val="00691137"/>
    <w:rsid w:val="006C3459"/>
    <w:rsid w:val="006D1AC6"/>
    <w:rsid w:val="006D2E74"/>
    <w:rsid w:val="006D35AE"/>
    <w:rsid w:val="006D6CB8"/>
    <w:rsid w:val="006E2E88"/>
    <w:rsid w:val="006F6276"/>
    <w:rsid w:val="006F749B"/>
    <w:rsid w:val="007165AD"/>
    <w:rsid w:val="007170BA"/>
    <w:rsid w:val="00745D00"/>
    <w:rsid w:val="00777409"/>
    <w:rsid w:val="007A5D82"/>
    <w:rsid w:val="007D7E5F"/>
    <w:rsid w:val="007E3734"/>
    <w:rsid w:val="00801615"/>
    <w:rsid w:val="0080540C"/>
    <w:rsid w:val="008111AA"/>
    <w:rsid w:val="0081632F"/>
    <w:rsid w:val="00824F78"/>
    <w:rsid w:val="008456BB"/>
    <w:rsid w:val="008459A1"/>
    <w:rsid w:val="008554EB"/>
    <w:rsid w:val="00860087"/>
    <w:rsid w:val="00860CFB"/>
    <w:rsid w:val="008A341F"/>
    <w:rsid w:val="008B0EC2"/>
    <w:rsid w:val="008E1FCA"/>
    <w:rsid w:val="008F44C2"/>
    <w:rsid w:val="008F6F74"/>
    <w:rsid w:val="009013AC"/>
    <w:rsid w:val="00904C02"/>
    <w:rsid w:val="009129EC"/>
    <w:rsid w:val="009431A7"/>
    <w:rsid w:val="0095227F"/>
    <w:rsid w:val="0096661B"/>
    <w:rsid w:val="009804C9"/>
    <w:rsid w:val="00984313"/>
    <w:rsid w:val="009A3D57"/>
    <w:rsid w:val="009A42B4"/>
    <w:rsid w:val="009B7FEA"/>
    <w:rsid w:val="009C2B15"/>
    <w:rsid w:val="009C725A"/>
    <w:rsid w:val="009D6493"/>
    <w:rsid w:val="009F385A"/>
    <w:rsid w:val="009F4C1F"/>
    <w:rsid w:val="00A12ACE"/>
    <w:rsid w:val="00A12FA8"/>
    <w:rsid w:val="00A20158"/>
    <w:rsid w:val="00A220C1"/>
    <w:rsid w:val="00A34E33"/>
    <w:rsid w:val="00A6030D"/>
    <w:rsid w:val="00A66AC6"/>
    <w:rsid w:val="00AD78A4"/>
    <w:rsid w:val="00AF40D1"/>
    <w:rsid w:val="00AF4B96"/>
    <w:rsid w:val="00B00D27"/>
    <w:rsid w:val="00B04EA1"/>
    <w:rsid w:val="00B05981"/>
    <w:rsid w:val="00B416CC"/>
    <w:rsid w:val="00B65D97"/>
    <w:rsid w:val="00BA7250"/>
    <w:rsid w:val="00BB3CC3"/>
    <w:rsid w:val="00BC5BB3"/>
    <w:rsid w:val="00BD391E"/>
    <w:rsid w:val="00BE403D"/>
    <w:rsid w:val="00BE6297"/>
    <w:rsid w:val="00BF0217"/>
    <w:rsid w:val="00C06C8C"/>
    <w:rsid w:val="00C1572C"/>
    <w:rsid w:val="00C26131"/>
    <w:rsid w:val="00C26D75"/>
    <w:rsid w:val="00C5498A"/>
    <w:rsid w:val="00C86080"/>
    <w:rsid w:val="00CA3824"/>
    <w:rsid w:val="00CA6F23"/>
    <w:rsid w:val="00CC63EE"/>
    <w:rsid w:val="00D031EB"/>
    <w:rsid w:val="00D40BF5"/>
    <w:rsid w:val="00D466CF"/>
    <w:rsid w:val="00D575B0"/>
    <w:rsid w:val="00D82646"/>
    <w:rsid w:val="00DA5C7A"/>
    <w:rsid w:val="00DB006D"/>
    <w:rsid w:val="00DD5669"/>
    <w:rsid w:val="00DF000D"/>
    <w:rsid w:val="00DF7DE7"/>
    <w:rsid w:val="00E21AB3"/>
    <w:rsid w:val="00E34F05"/>
    <w:rsid w:val="00E35C93"/>
    <w:rsid w:val="00E42B6C"/>
    <w:rsid w:val="00E6061A"/>
    <w:rsid w:val="00EA38D9"/>
    <w:rsid w:val="00EB7BF1"/>
    <w:rsid w:val="00EE75D2"/>
    <w:rsid w:val="00EF1EED"/>
    <w:rsid w:val="00EF3BF5"/>
    <w:rsid w:val="00EF4633"/>
    <w:rsid w:val="00F05893"/>
    <w:rsid w:val="00F13B48"/>
    <w:rsid w:val="00F42C1F"/>
    <w:rsid w:val="00F51A8E"/>
    <w:rsid w:val="00F617EE"/>
    <w:rsid w:val="00F665E1"/>
    <w:rsid w:val="00F76A5D"/>
    <w:rsid w:val="00F77893"/>
    <w:rsid w:val="00F836EF"/>
    <w:rsid w:val="00F873D6"/>
    <w:rsid w:val="00FC032D"/>
    <w:rsid w:val="00FC50D3"/>
    <w:rsid w:val="00FC7D9C"/>
    <w:rsid w:val="00FE53F6"/>
    <w:rsid w:val="00FF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3912A"/>
  <w15:docId w15:val="{04A9ECA3-D1FD-4ACB-A5BF-2722C757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41F"/>
    <w:rPr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080"/>
  </w:style>
  <w:style w:type="paragraph" w:styleId="Footer">
    <w:name w:val="footer"/>
    <w:basedOn w:val="Normal"/>
    <w:link w:val="FooterChar"/>
    <w:uiPriority w:val="99"/>
    <w:unhideWhenUsed/>
    <w:rsid w:val="00C86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080"/>
  </w:style>
  <w:style w:type="paragraph" w:styleId="ListParagraph">
    <w:name w:val="List Paragraph"/>
    <w:basedOn w:val="Normal"/>
    <w:uiPriority w:val="34"/>
    <w:qFormat/>
    <w:rsid w:val="006E2E88"/>
    <w:pPr>
      <w:ind w:left="720"/>
      <w:contextualSpacing/>
    </w:pPr>
  </w:style>
  <w:style w:type="paragraph" w:styleId="Revision">
    <w:name w:val="Revision"/>
    <w:hidden/>
    <w:uiPriority w:val="99"/>
    <w:semiHidden/>
    <w:rsid w:val="004D7C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5D8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A3824"/>
    <w:rPr>
      <w:color w:val="808080"/>
    </w:rPr>
  </w:style>
  <w:style w:type="character" w:customStyle="1" w:styleId="Style1">
    <w:name w:val="Style1"/>
    <w:basedOn w:val="DefaultParagraphFont"/>
    <w:uiPriority w:val="1"/>
    <w:rsid w:val="006D1AC6"/>
    <w:rPr>
      <w:rFonts w:ascii="Arial" w:hAnsi="Arial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%5bMS%20WORD%20TEMPLATE%5d\AE%20Word%20Template%20-%20JL%20-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1C449-CC7C-4B4B-B477-04479218D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 Word Template - JL - v3</Template>
  <TotalTime>18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manas agrawal</cp:lastModifiedBy>
  <cp:revision>19</cp:revision>
  <cp:lastPrinted>2018-02-26T22:44:00Z</cp:lastPrinted>
  <dcterms:created xsi:type="dcterms:W3CDTF">2025-01-10T19:56:00Z</dcterms:created>
  <dcterms:modified xsi:type="dcterms:W3CDTF">2025-02-11T20:07:00Z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-1532258551</vt:i4>
  </property>
</Properties>
</file>